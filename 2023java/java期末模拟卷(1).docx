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1、单选题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使用this调用类的构造方法，下面的说法不正确的是？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D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A、使用this调用构造方法的格式为this([参数1,参数2…])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B、只能在构造方法中使用this调用其它的构造方法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C、使用this调用其它构造方法的语句必须放在第一行.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D、能在一个类的两个构造方法中使用this互相调用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在以下什么情况下，构造方法会被调用？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000000"/>
          <w:spacing w:val="11"/>
          <w:sz w:val="28"/>
          <w:szCs w:val="28"/>
        </w:rPr>
        <w:t xml:space="preserve"> 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B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A、类定义时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B、创建对象时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C、调用对象方法时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D、使用对象的变量时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要想保存具有映射关系的数据，可以使用以下哪些集合？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B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A、ArrayList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B、TreeMap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D、TreeSet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下面（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）不是String类提供的合法的方法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B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A、equals()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B、append()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C、indexOf()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D、trim()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关于super关键字以下说法哪些是错误的？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D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A、super关键字可以调用父类的构造方法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B、super关键字可以调用父类的普通方法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C、super与this不能同时存在于同一个构造方法中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D、super与this可以同时存在于同一个构造方法中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阅读下面的程序：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public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class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test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{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public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static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void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main(String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args[])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{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int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i;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float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f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2.3f;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 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       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double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d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2.7;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i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=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((int)Math.ceil(f))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*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((int)Math.round(d));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System.out.println(i);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 xml:space="preserve">     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}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A、9</w:t>
      </w:r>
      <w:r>
        <w:rPr>
          <w:rFonts w:ascii="PingFangSC-Medium" w:eastAsia="黑体" w:hAnsi="PingFangSC-Medium"/>
          <w:vanish w:val="0"/>
          <w:color w:val="FF0000"/>
          <w:sz w:val="28"/>
          <w:szCs w:val="28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B、5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C、6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D、6.1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类中的一个成员方法被下面哪个修饰符修饰，该方法只能在本类被访问？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A、public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  <w:r>
        <w:rPr>
          <w:rFonts w:ascii="黑体" w:eastAsia="黑体" w:hint="eastAsia"/>
          <w:vanish w:val="0"/>
          <w:color w:val="000000"/>
          <w:sz w:val="28"/>
          <w:szCs w:val="28"/>
        </w:rPr>
        <w:t>protected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</w:t>
      </w:r>
      <w:r>
        <w:rPr>
          <w:rFonts w:ascii="PingFangSC-Medium" w:eastAsia="黑体" w:hAnsi="PingFangSC-Medium"/>
          <w:vanish w:val="0"/>
          <w:color w:val="FF0000"/>
          <w:sz w:val="28"/>
          <w:szCs w:val="28"/>
        </w:rPr>
        <w:t> </w:t>
      </w:r>
      <w:r>
        <w:rPr>
          <w:rFonts w:ascii="黑体" w:eastAsia="黑体" w:hint="eastAsia"/>
          <w:vanish w:val="0"/>
          <w:color w:val="FF0000"/>
          <w:sz w:val="28"/>
          <w:szCs w:val="28"/>
        </w:rPr>
        <w:t>private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D、default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把当前时间转换为字符串“2021-12-27”的形式，下列选项正确的是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String dateStr = sdf.format(date);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String dateStr = sdf.parse(date);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String dateStr = sdf.format(date);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SimpleDateFormat sdf = new SimpleDateFormat("yyyy-MM-dd");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Date date = new Date();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String dateStr = sdf.parse(date);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  <w:shd w:val="clear" w:color="auto" w:fill="FFFFFF"/>
        </w:rPr>
        <w:t>在Java中，以下变量赋值无法通过编译的是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  <w:shd w:val="clear" w:color="auto" w:fill="FFFFFF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  <w:shd w:val="clear" w:color="auto" w:fill="FFFFFF"/>
        </w:rPr>
        <w:t>A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  <w:shd w:val="clear" w:color="auto" w:fill="FFFFFF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</w:t>
      </w:r>
      <w:r>
        <w:rPr>
          <w:rFonts w:ascii="黑体" w:eastAsia="黑体" w:hint="eastAsia"/>
          <w:vanish w:val="0"/>
          <w:color w:val="FF0000"/>
          <w:sz w:val="28"/>
          <w:szCs w:val="28"/>
          <w:shd w:val="clear" w:color="auto" w:fill="FFFFFF"/>
        </w:rPr>
        <w:t>.char c1 = "男";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</w:t>
      </w:r>
      <w:r>
        <w:rPr>
          <w:rFonts w:ascii="黑体" w:eastAsia="黑体" w:hint="eastAsia"/>
          <w:vanish w:val="0"/>
          <w:color w:val="000000"/>
          <w:sz w:val="28"/>
          <w:szCs w:val="28"/>
          <w:shd w:val="clear" w:color="auto" w:fill="FFFFFF"/>
        </w:rPr>
        <w:t>char c2 = '女';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</w:t>
      </w:r>
      <w:r>
        <w:rPr>
          <w:rFonts w:ascii="黑体" w:eastAsia="黑体" w:hint="eastAsia"/>
          <w:vanish w:val="0"/>
          <w:color w:val="000000"/>
          <w:sz w:val="28"/>
          <w:szCs w:val="28"/>
          <w:shd w:val="clear" w:color="auto" w:fill="FFFFFF"/>
        </w:rPr>
        <w:t>int f1 = 128;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</w:t>
      </w:r>
      <w:r>
        <w:rPr>
          <w:rFonts w:ascii="黑体" w:eastAsia="黑体" w:hint="eastAsia"/>
          <w:vanish w:val="0"/>
          <w:color w:val="000000"/>
          <w:sz w:val="28"/>
          <w:szCs w:val="28"/>
          <w:shd w:val="clear" w:color="auto" w:fill="FFFFFF"/>
        </w:rPr>
        <w:t>double d1 = 1.2;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假若indexOf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(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C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)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方法未能找到所指定的子字符串，则返回以下选项中的哪个？</w:t>
      </w:r>
      <w:r>
        <w:rPr>
          <w:rFonts w:ascii="黑体" w:eastAsia="黑体"/>
          <w:b w:val="0"/>
          <w:bCs w:val="0"/>
          <w:vanish w:val="0"/>
          <w:color w:val="000000"/>
          <w:spacing w:val="11"/>
          <w:sz w:val="28"/>
          <w:szCs w:val="28"/>
        </w:rPr>
        <w:t>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  <w:r>
        <w:rPr>
          <w:rFonts w:ascii="黑体" w:eastAsia="黑体" w:hint="eastAsia"/>
          <w:vanish w:val="0"/>
          <w:color w:val="000000"/>
          <w:sz w:val="28"/>
          <w:szCs w:val="28"/>
        </w:rPr>
        <w:t>false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  <w:r>
        <w:rPr>
          <w:rFonts w:ascii="黑体" w:eastAsia="黑体" w:hint="eastAsia"/>
          <w:vanish w:val="0"/>
          <w:color w:val="000000"/>
          <w:sz w:val="28"/>
          <w:szCs w:val="28"/>
        </w:rPr>
        <w:t>0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C、-1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D、以上答案都不对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String s ="hello";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String t = "hello";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char c[] ={'h','e','l','l','o'};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下列表达式错误的是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B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A、s.equals(t)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B、s==t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C、t.equals(new String("hello"))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D、t.equals(c)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以下说法哪些是错误的？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A、Java语言中允许一个类实现多个接口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B、Java语言中不允许一个类继承多个类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C、Java语言中允许一个类同时继承一个类并实现一个接口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D、Java语言中不允许一个接口继承一个接口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使用Iterator时，判断是否存在下一个元素可以使用以下哪个方法？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A、next()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B、hash()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C、hasPrevious()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D、hasNext()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Map集合添加元素的方式是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A、add()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B、push()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C、put()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D、pop()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15、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已知类的继承关系如下：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class Employee;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class Manager extends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Employee;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42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class Director extends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Employee;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则以下语句能通过编译的有哪些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</w:t>
      </w:r>
      <w:r>
        <w:rPr>
          <w:rFonts w:ascii="PingFangSC-Medium" w:eastAsia="黑体" w:hAnsi="PingFangSC-Medium"/>
          <w:vanish w:val="0"/>
          <w:color w:val="FF0000"/>
          <w:sz w:val="28"/>
          <w:szCs w:val="28"/>
        </w:rPr>
        <w:t> </w:t>
      </w:r>
      <w:r>
        <w:rPr>
          <w:rFonts w:ascii="黑体" w:eastAsia="黑体" w:hint="eastAsia"/>
          <w:vanish w:val="0"/>
          <w:color w:val="FF0000"/>
          <w:sz w:val="28"/>
          <w:szCs w:val="28"/>
        </w:rPr>
        <w:t>Employee e=new Manager()</w:t>
      </w:r>
      <w:r>
        <w:rPr>
          <w:rFonts w:ascii="黑体" w:eastAsia="黑体" w:hint="eastAsia"/>
          <w:vanish w:val="0"/>
          <w:color w:val="000000"/>
          <w:sz w:val="28"/>
          <w:szCs w:val="28"/>
        </w:rPr>
        <w:t>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B、Director d=new Manager();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C、Director d=new Employee();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D、Manager m=new Director();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请看下列代码：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public static void main(String[] args) 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&lt;插入代码&gt;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set.add("D");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set.add("C");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set.add("A");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set.add("B");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System.out.println(set);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如果输出结果是[A, B, C, D]，那么&lt;插入代码&gt;出应填入的代码是：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A、Set set = new TreeSet();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B、Set set = new HashSet();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C、Set set = new SortedSet();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D、List set = new SortedList();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获取单列集合中元素的个数可以使用以下哪个方法？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B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A、length()</w:t>
      </w:r>
      <w:r>
        <w:rPr>
          <w:rFonts w:ascii="PingFangSC-Medium" w:eastAsia="黑体" w:hAnsi="PingFangSC-Medium"/>
          <w:vanish w:val="0"/>
          <w:color w:val="000000"/>
          <w:sz w:val="28"/>
          <w:szCs w:val="28"/>
        </w:rPr>
        <w:t> 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B、size()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C、get(int index)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D、add(Object obj)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在程序开发中，经常会使用以下哪个类来存储程序中所需的配置？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A、HashMap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B、TreeSet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C、Properties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D、TreeMap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b/>
          <w:vanish w:val="0"/>
          <w:color w:val="000000"/>
          <w:sz w:val="28"/>
          <w:szCs w:val="28"/>
        </w:rPr>
        <w:t>多选题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19、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下面选项中，对Math类描述正确的是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ABCD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A、Math类中所有的方法都是静态的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B、Math类中的方法可以使用类名.方法名的方式调用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C、Math类的构造函数是私有的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无法使用Math类创建对象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20、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下列关于封装的描述中，正确的是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 xml:space="preserve">（ 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 xml:space="preserve"> 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A、方法和类都可以称为封装体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B、封装隐藏了程序的实现细节，同时对外提供了特定的访问方式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C、封装能提高代码的复用性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D、以上说法均错误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21、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下面关于静态变量的描述正确的是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 xml:space="preserve"> 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A、静态变量可以通过类名直接调用，因此也称类变量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B、静态变量可以在非静态方法中使用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C、静态变量不可以通过类名直接调用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D、成员变量就是静态变量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22、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下列关于String类和StringBuffer类的说法中，正确的是（    ）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A、String类表示的字符串是常量，一旦创建后，内容和长度都是无法改变的。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B、StringBuffer表示字符容器，其内容和长度都可以随时修改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C、String类对象可以用操作符“+”进行连接</w:t>
      </w:r>
      <w:r>
        <w:rPr>
          <w:rFonts w:ascii="黑体" w:eastAsia="黑体" w:hint="eastAsia"/>
          <w:vanish w:val="0"/>
          <w:color w:val="000000"/>
          <w:sz w:val="28"/>
          <w:szCs w:val="28"/>
        </w:rPr>
        <w:t>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vanish w:val="0"/>
          <w:color w:val="000000"/>
          <w:sz w:val="28"/>
          <w:szCs w:val="28"/>
        </w:rPr>
        <w:t>D、StringBuffer类对象之间能用"+"进行连接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23、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以下关于foreach说法中，哪些是正确的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ABCD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 xml:space="preserve">  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A、foreach是一种更加简洁的for循环，也称增强for循环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B、foreach可以对List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C、Set数组进行遍历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D、foreach的出现，简化了书写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下面数据类型属于基本类型的有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（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ABCD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A、int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B、short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C、byte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</w:t>
      </w:r>
      <w:r>
        <w:rPr>
          <w:rFonts w:ascii="黑体" w:eastAsia="黑体"/>
          <w:vanish w:val="0"/>
          <w:color w:val="FF0000"/>
          <w:sz w:val="28"/>
          <w:szCs w:val="28"/>
        </w:rPr>
        <w:t>char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25、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下面属于集合的有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(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ABCD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A、TreeSet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B、ArrayList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C、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HashSet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91" w:afterAutospacing="0"/>
        <w:ind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D、</w:t>
      </w:r>
    </w:p>
    <w:p>
      <w:pPr>
        <w:pStyle w:val="92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360" w:right="0"/>
        <w:rPr>
          <w:rFonts w:ascii="黑体" w:eastAsia="黑体" w:hint="eastAsia"/>
          <w:vanish w:val="0"/>
          <w:color w:val="FF0000"/>
          <w:sz w:val="28"/>
          <w:szCs w:val="28"/>
        </w:rPr>
      </w:pPr>
      <w:r>
        <w:rPr>
          <w:rFonts w:ascii="黑体" w:eastAsia="黑体" w:hint="eastAsia"/>
          <w:vanish w:val="0"/>
          <w:color w:val="FF0000"/>
          <w:sz w:val="28"/>
          <w:szCs w:val="28"/>
        </w:rPr>
        <w:t>LinkedList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b/>
          <w:vanish w:val="0"/>
          <w:color w:val="000000"/>
          <w:sz w:val="28"/>
          <w:szCs w:val="28"/>
        </w:rPr>
        <w:t>判断题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在定义一个类的时候，如果类的成员被private所修饰，该成员不能在类的外部被直接访问。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类中static修饰的变量或方法，可以使用类名或对象的引用变量访问。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声明构造方法时，不能使用private关键字修饰。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29、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Java中的每个类都至少有一个构造方法，一个类中如果没有定义构造方法，系统会自动为这个类创建一个默认的构造方法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对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Set集合是通过键值对的方式来存储对象的。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31、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抽象方法必须定义在抽象类中，所以抽象类中的方法都是抽象方法。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32、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使用Iterator迭代集合元素时，可以调用集合对象的方法增删元素</w:t>
      </w:r>
      <w:r>
        <w:rPr>
          <w:rFonts w:ascii="黑体" w:eastAsia="黑体"/>
          <w:b w:val="0"/>
          <w:bCs w:val="0"/>
          <w:vanish w:val="0"/>
          <w:color w:val="000000"/>
          <w:spacing w:val="11"/>
          <w:sz w:val="28"/>
          <w:szCs w:val="28"/>
        </w:rPr>
        <w:t xml:space="preserve"> 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集合中不能存放基本数据类型，而只能存放引用数据类型。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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67" w:afterAutospacing="0"/>
        <w:ind w:right="0"/>
        <w:rPr>
          <w:rFonts w:ascii="PingFangSC-Medium" w:eastAsia="黑体" w:hAnsi="PingFangSC-Medium"/>
          <w:vanish w:val="0"/>
          <w:color w:val="000000"/>
          <w:sz w:val="28"/>
          <w:szCs w:val="28"/>
        </w:rPr>
      </w:pPr>
      <w:r>
        <w:rPr>
          <w:rFonts w:ascii="Iconfont !important" w:eastAsia="黑体" w:hAnsi="Iconfont !important"/>
          <w:i w:val="0"/>
          <w:iCs w:val="0"/>
          <w:vanish w:val="0"/>
          <w:color w:val="000000"/>
          <w:sz w:val="28"/>
          <w:szCs w:val="28"/>
        </w:rPr>
        <w:t></w:t>
      </w:r>
    </w:p>
    <w:p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239" w:afterAutospacing="0"/>
        <w:ind w:left="0" w:right="0"/>
        <w:outlineLvl w:val="2"/>
        <w:rPr>
          <w:rFonts w:ascii="黑体" w:eastAsia="黑体" w:hint="eastAsia"/>
          <w:b/>
          <w:vanish w:val="0"/>
          <w:color w:val="000000"/>
          <w:sz w:val="28"/>
          <w:szCs w:val="28"/>
        </w:rPr>
      </w:pPr>
      <w:r>
        <w:rPr>
          <w:rFonts w:ascii="黑体" w:eastAsia="黑体" w:hint="eastAsia"/>
          <w:b/>
          <w:vanish w:val="0"/>
          <w:color w:val="000000"/>
          <w:sz w:val="28"/>
          <w:szCs w:val="28"/>
        </w:rPr>
        <w:t>填空题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在一个类中，除了可以定义属性、方法，还可以定义类，这样的类被称为_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内部类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_____。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1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对象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定义一个Java类时，如果前面加使用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final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______关键字修饰，那么该类不可以被继承。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4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对象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36、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JDK中提供了一系列可以存储任意对象的类，统称为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  <w:u w:val="single"/>
        </w:rPr>
        <w:t>   </w:t>
      </w:r>
      <w:r>
        <w:rPr>
          <w:rFonts w:ascii="PingFangSC-Medium" w:eastAsia="黑体" w:hAnsi="PingFangSC-Medium"/>
          <w:b w:val="0"/>
          <w:bCs w:val="0"/>
          <w:vanish w:val="0"/>
          <w:color w:val="FF0000"/>
          <w:spacing w:val="11"/>
          <w:sz w:val="28"/>
          <w:szCs w:val="28"/>
          <w:u w:val="single"/>
        </w:rPr>
        <w:t>集合</w:t>
      </w: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  <w:u w:val="single"/>
        </w:rPr>
        <w:t>  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7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对象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37、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所谓类的封装是指在定义一个类时，将类中的属性私有化，即使用_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private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____关键字来修饰。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10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对象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38、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在Java中，要想让一个类继承另一个类，可以使用关键字_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extends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___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13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对象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39、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被static关键字修饰的成员变量被称为__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静态变量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____，它可以被该类所有的实例对象共享。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16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" name="对象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40、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Java的跨平台性，是通过不同系统都有对应的</w:t>
      </w:r>
      <w:r>
        <w:rPr>
          <w:rFonts w:ascii="黑体" w:eastAsia="黑体"/>
          <w:b w:val="0"/>
          <w:bCs w:val="0"/>
          <w:vanish w:val="0"/>
          <w:color w:val="000000"/>
          <w:spacing w:val="11"/>
          <w:sz w:val="28"/>
          <w:szCs w:val="28"/>
        </w:rPr>
        <w:t xml:space="preserve"> 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JVM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19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对象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实现的。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41、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java.exe程序是用来解析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22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4" name="对象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.class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文件的。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42、</w:t>
      </w:r>
    </w:p>
    <w:p>
      <w:pPr>
        <w:pStyle w:val="9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 w:val="0"/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System.out.println(“5 + 5 = ” + 5 + 5);语句的输出结果是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10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25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7" name="对象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43、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在非静态成员方法中，可以使用关键字</w:t>
      </w:r>
      <w:r>
        <w:rPr>
          <w:rFonts w:ascii="黑体" w:eastAsia="黑体" w:hint="eastAsia"/>
          <w:b w:val="0"/>
          <w:bCs w:val="0"/>
          <w:vanish w:val="0"/>
          <w:color w:val="FF0000"/>
          <w:spacing w:val="11"/>
          <w:sz w:val="28"/>
          <w:szCs w:val="28"/>
        </w:rPr>
        <w:t>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this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_____访问类的其它非静态成员。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28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0" name="对象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44、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如果子类想使用父类中的成员，可以通过关键字__</w:t>
      </w:r>
      <w:r>
        <w:rPr>
          <w:rFonts w:ascii="黑体" w:eastAsia="黑体"/>
          <w:b w:val="0"/>
          <w:bCs w:val="0"/>
          <w:vanish w:val="0"/>
          <w:color w:val="FF0000"/>
          <w:spacing w:val="11"/>
          <w:sz w:val="28"/>
          <w:szCs w:val="28"/>
        </w:rPr>
        <w:t>super</w:t>
      </w: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____引用父类的成员。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263" w:lineRule="atLeast"/>
        <w:ind w:left="0" w:right="0"/>
        <w:jc w:val="lef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31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对象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87" w:afterAutospacing="0" w:line="263" w:lineRule="atLeast"/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vanish w:val="0"/>
          <w:color w:val="000000"/>
          <w:spacing w:val="11"/>
          <w:sz w:val="28"/>
          <w:szCs w:val="28"/>
        </w:rPr>
        <w:t>1分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  <w:t>45、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  <w:t> 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  <w:t>在Java中，可以使用关键字_</w:t>
      </w:r>
      <w:r>
        <w:rPr>
          <w:rFonts w:ascii="黑体" w:eastAsia="黑体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28"/>
          <w:szCs w:val="28"/>
        </w:rPr>
        <w:t>new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  <w:t>_____来创建类的实例对象。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46、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42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阅读下面的程序，分析代码是否能编译通过，如果能编译通过，请列出运行的结果。如果不能编译通过，请说明原因。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import java.util.*;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import java.util.Map.*;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public class Test04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 public static void main(String[] args)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Map map = new HashMap();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map.put(1, "Tom");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map.put(2, "Lucy");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map.put(3,"Annie");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Set keySet = map.keySet();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Iterator it = keySet.iterator();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while (it.hasNext())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     Object key = it.next();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     System.out.println(key);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     map.remove(key);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     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    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outlineLvl w:val="3"/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</w:pPr>
      <w:r>
        <w:rPr>
          <w:rFonts w:ascii="Font-size:14px;background-color:#FFFFFF;" w:hAnsi="Font-size:14px;background-color:#FFFFFF;"/>
          <w:b/>
          <w:bCs w:val="0"/>
          <w:i w:val="0"/>
          <w:iCs w:val="0"/>
          <w:caps w:val="0"/>
          <w:smallCaps w:val="0"/>
          <w:vanish w:val="0"/>
          <w:color w:val="303133"/>
          <w:spacing w:val="11"/>
          <w:sz w:val="27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28"/>
          <w:szCs w:val="28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63" w:afterAutospacing="0"/>
        <w:ind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28"/>
          <w:szCs w:val="28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28"/>
          <w:szCs w:val="28"/>
        </w:rPr>
        <w:t>程序不通过，由于map集合在遍历的过程中不能使用集合对象本身删除元素，这会导致并发修改异常，若想删除集合中的元素，可以使用Iterator的remove()方法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47、</w:t>
      </w:r>
    </w:p>
    <w:p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60" w:beforeAutospacing="0" w:after="160" w:afterAutospacing="0" w:line="263" w:lineRule="atLeast"/>
        <w:ind w:left="0" w:right="0" w:firstLine="0"/>
        <w:jc w:val="left"/>
        <w:outlineLvl w:val="0"/>
        <w:rPr>
          <w:rFonts w:ascii="Background-color:#FFFFFF;" w:hAnsi="Background-color:#FFFFFF;"/>
          <w:b w:val="0"/>
          <w:bCs w:val="0"/>
          <w:i w:val="0"/>
          <w:iCs w:val="0"/>
          <w:caps w:val="0"/>
          <w:smallCaps w:val="0"/>
          <w:vanish w:val="0"/>
          <w:color w:val="333333"/>
          <w:spacing w:val="11"/>
          <w:kern w:val="36"/>
          <w:sz w:val="34"/>
          <w:szCs w:val="34"/>
        </w:rPr>
      </w:pPr>
      <w:r>
        <w:rPr>
          <w:rFonts w:ascii="Background-color:#FFFFFF;" w:hAnsi="Background-color:#FFFFFF;"/>
          <w:b w:val="0"/>
          <w:bCs w:val="0"/>
          <w:i w:val="0"/>
          <w:iCs w:val="0"/>
          <w:caps w:val="0"/>
          <w:smallCaps w:val="0"/>
          <w:vanish w:val="0"/>
          <w:color w:val="333333"/>
          <w:spacing w:val="11"/>
          <w:kern w:val="36"/>
          <w:sz w:val="19"/>
          <w:szCs w:val="19"/>
        </w:rPr>
        <w:t>int和Integer有什么区别？如何相互转换呢？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63" w:afterAutospacing="0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0"/>
          <w:sz w:val="19"/>
          <w:szCs w:val="19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int是java原始数据类型，integer是java提供的封装类。integer使用invalue转换为int</w:t>
      </w: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 </w:t>
      </w: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2"/>
          <w:szCs w:val="32"/>
        </w:rPr>
        <w:t xml:space="preserve"> </w:t>
      </w: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0"/>
          <w:sz w:val="19"/>
          <w:szCs w:val="19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48、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用LinkedList实现一个MyStack，实现以下功能：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（1）方法：push(),pop（），isEmpty()方法;其中push()实现向栈中加入一个元素，pop()弹出最顶元素, isEmpty()判断栈是否为空。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（2）在自定义的栈中用push()方法添加依次添加”hello”,”world”,”java”元素，按照栈（后进先出）的方式在控制台中输出元素。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  <w:t>我的答案：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 xml:space="preserve">      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Class Mystack{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 xml:space="preserve">      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Linklist st =new Linklist();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Pubulic void push(object a)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St.addFirst(a);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Public void pop()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St.removeFirst();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public boolen isEmpty()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If (st.size()==0)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Return true;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Else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Return false;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Public static void main()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Mystack ms=new Mystack();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Ms.push("hello");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Ms.push("world");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Ms.push("java");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While(ms.isEmpty())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{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PingFangSC-Medium" w:eastAsia="黑体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 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System.out.printLn(Ms.pop());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}</w:t>
        <w:br/>
        <w:t>}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49、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42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阅读下面的程序，分析代码是否能编译通过，如果能编译通过，请列出运行的结果。如果不能编译通过，请说明原因。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interface Animal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void breathe();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void run();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void eat(){};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class Dog implements Animal {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public void breathe()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86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System.out.println("I’m breathing")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86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public void eat()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86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System.out.println("I’m eathing")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86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public class test04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 public static void main(String [] args)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68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   Dog dog = new Dog();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68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   dog.breathe();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68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      dog.eat();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778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  <w:t>我的答案：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0"/>
          <w:sz w:val="19"/>
          <w:szCs w:val="19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程序编译不通过，因为接口中定义的方法不能有方法体，所以定义的eat（）方法是错误的。接口中的方法必须在子类中全部实现，由于ruc()方法在子类中并没有重新实现，所以这也是错误的</w:t>
      </w:r>
      <w: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vanish w:val="0"/>
          <w:color w:val="303133"/>
          <w:spacing w:val="0"/>
          <w:sz w:val="19"/>
          <w:szCs w:val="19"/>
        </w:rP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50、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vanish w:val="0"/>
          <w:color w:val="333333"/>
          <w:spacing w:val="11"/>
          <w:sz w:val="16"/>
          <w:szCs w:val="16"/>
          <w:shd w:val="clear" w:color="auto" w:fill="FFFFFF"/>
        </w:rPr>
        <w:t>Java中的泛型是什么 ? 使用泛型的好处是什么? </w:t>
      </w: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33333"/>
          <w:spacing w:val="11"/>
          <w:sz w:val="19"/>
          <w:szCs w:val="19"/>
        </w:rPr>
        <w:t>并用泛型创建存储String类型ArrayList集合。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17"/>
          <w:szCs w:val="17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17"/>
          <w:szCs w:val="17"/>
        </w:rPr>
        <w:t>我的答案：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63"/>
        <w:ind w:firstLine="0"/>
        <w:rPr>
          <w:rFonts w:ascii="黑体" w:eastAsia="黑体"/>
          <w:color w:val="FF000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泛型是</w:t>
      </w: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color w:val="FF0000"/>
          <w:spacing w:val="0"/>
          <w:sz w:val="30"/>
          <w:szCs w:val="30"/>
          <w:shd w:val="clear" w:color="auto" w:fill="FFFFFF"/>
        </w:rPr>
        <w:t>参数化类型</w:t>
      </w:r>
      <w:r>
        <w:rPr>
          <w:rFonts w:ascii="黑体" w:eastAsia="黑体"/>
          <w:b w:val="0"/>
          <w:bCs w:val="0"/>
          <w:i w:val="0"/>
          <w:iCs w:val="0"/>
          <w:caps w:val="0"/>
          <w:smallCaps w:val="0"/>
          <w:color w:val="FF0000"/>
          <w:spacing w:val="0"/>
          <w:sz w:val="30"/>
          <w:szCs w:val="30"/>
          <w:shd w:val="clear" w:color="auto" w:fill="FFFFFF"/>
        </w:rPr>
        <w:t>，</w:t>
      </w:r>
      <w:r>
        <w:rPr>
          <w:rFonts w:ascii="黑体" w:eastAsia="黑体" w:hint="eastAsia"/>
          <w:color w:val="FF0000"/>
          <w:sz w:val="30"/>
          <w:szCs w:val="30"/>
        </w:rPr>
        <w:t>泛型防止了那种情况的发生。它提供了编译期的类型安全，确保你只能把正确类型的对象放入</w:t>
      </w:r>
      <w:r>
        <w:rPr>
          <w:rFonts w:eastAsia="黑体"/>
          <w:color w:val="FF0000"/>
          <w:sz w:val="30"/>
          <w:szCs w:val="30"/>
        </w:rPr>
        <w:t> </w:t>
      </w:r>
      <w:r>
        <w:rPr>
          <w:rFonts w:ascii="黑体" w:eastAsia="黑体" w:hint="eastAsia"/>
          <w:color w:val="FF0000"/>
          <w:sz w:val="30"/>
          <w:szCs w:val="30"/>
        </w:rPr>
        <w:t>集合中，避免了在运行时出现ClassCastException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63"/>
        <w:ind w:firstLine="0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51、</w:t>
      </w:r>
      <w:bookmarkStart w:id="0" w:name="_GoBack"/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</w:pPr>
      <w:bookmarkEnd w:id="0"/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03133"/>
          <w:spacing w:val="11"/>
          <w:sz w:val="19"/>
          <w:szCs w:val="19"/>
        </w:rPr>
        <w:t>简述Java的多态性，并举例说明。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287" w:afterAutospacing="0" w:line="263" w:lineRule="atLeast"/>
        <w:ind w:firstLine="0"/>
        <w:jc w:val="left"/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</w:pPr>
      <w:r>
        <w:rPr>
          <w:rFonts w:ascii="PingFangSC-Medium" w:hAnsi="PingFangSC-Medium"/>
          <w:b w:val="0"/>
          <w:bCs w:val="0"/>
          <w:i w:val="0"/>
          <w:iCs w:val="0"/>
          <w:caps w:val="0"/>
          <w:smallCaps w:val="0"/>
          <w:vanish w:val="0"/>
          <w:color w:val="347ABB"/>
          <w:spacing w:val="11"/>
          <w:sz w:val="19"/>
          <w:szCs w:val="19"/>
        </w:rPr>
        <w:t>5分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 w:val="0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11"/>
          <w:sz w:val="30"/>
          <w:szCs w:val="30"/>
        </w:rPr>
        <w:t>我的答案：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36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继承：在多态中必须存在有继承关系的子类和父类。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36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重写：子类对父类中某些方法进行重新定义，在调用这些方法时就会调用子类的方法。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36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FF0000"/>
          <w:spacing w:val="0"/>
          <w:sz w:val="30"/>
          <w:szCs w:val="30"/>
        </w:rPr>
        <w:t>向上转型：在多态中需要将子类的引用赋给父类对象，只有这样该引用才既能可以调用父类的方法，又能调用子类的方法。</w:t>
      </w: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303133"/>
          <w:spacing w:val="0"/>
          <w:sz w:val="19"/>
          <w:szCs w:val="19"/>
        </w:rPr>
      </w:pP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</w:pPr>
    </w:p>
    <w:p>
      <w:pPr>
        <w:pStyle w:val="9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263" w:lineRule="atLeast"/>
        <w:ind w:left="0" w:right="0" w:firstLine="0"/>
        <w:jc w:val="left"/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</w:pPr>
      <w:r>
        <w:rPr>
          <w:rFonts w:ascii="黑体" w:eastAsia="黑体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11"/>
          <w:sz w:val="28"/>
          <w:szCs w:val="28"/>
        </w:rPr>
        <w:drawing>
          <wp:inline distT="0" distB="0" distL="91438" distR="91438">
            <wp:extent cx="914400" cy="228600"/>
            <wp:effectExtent l="0" t="0" r="0" b="0"/>
            <wp:docPr id="34" name="对象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对象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黑体" w:eastAsia="黑体" w:hint="eastAsia"/>
          <w:color w:val="000000"/>
          <w:sz w:val="28"/>
          <w:szCs w:val="28"/>
        </w:rPr>
      </w:pP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  <w:font w:name="PingFangSC-Mediu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Iconfont !important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Font-size:14px;background-color:#FFFFFF;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Background-color:#FFFFFF;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0000000A"/>
    <w:multiLevelType w:val="hybridMultilevel"/>
    <w:tmpl w:val="00000000"/>
    <w:lvl w:ilvl="0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7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szCs w:val="21"/>
      <w:u w:val="none" w:color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2"/>
    </w:pPr>
    <w:rPr>
      <w:rFonts w:ascii="宋体" w:eastAsia="宋体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27"/>
      <w:szCs w:val="21"/>
      <w:u w:val="none" w:color="auto"/>
      <w:vertAlign w:val="baseline"/>
      <w:em w:val="none"/>
      <w:lang w:val="en-US" w:eastAsia="zh-CN"/>
    </w:rPr>
  </w:style>
  <w:style w:type="character" w:default="1" w:styleId="10">
    <w:name w:val="Default Paragraph Font"/>
  </w:style>
  <w:style w:type="paragraph" w:styleId="92">
    <w:name w:val="Normal (Web)"/>
    <w:pPr>
      <w:widowControl w:val="0"/>
      <w:spacing w:before="100" w:beforeAutospacing="1" w:after="100" w:afterAutospacing="1"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99">
    <w:name w:val="HTML Preformatted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hAnsi="Courier New"/>
      <w:kern w:val="2"/>
      <w:sz w:val="20"/>
      <w:szCs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59</TotalTime>
  <Application>Yozo_Office27021597764231180</Application>
  <Pages>16</Pages>
  <Words>0</Words>
  <Characters>4900</Characters>
  <Lines>0</Lines>
  <Paragraphs>404</Paragraphs>
  <CharactersWithSpaces>6534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2020</dc:creator>
  <cp:lastModifiedBy>2020</cp:lastModifiedBy>
  <cp:revision>1</cp:revision>
  <dcterms:created xsi:type="dcterms:W3CDTF">2023-02-14T08:09:29Z</dcterms:created>
  <dcterms:modified xsi:type="dcterms:W3CDTF">2023-02-14T09:08:34Z</dcterms:modified>
</cp:coreProperties>
</file>